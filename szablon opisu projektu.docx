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5BA26D11" w:rsidR="000C2633" w:rsidRPr="00EA7099" w:rsidRDefault="00DA1128" w:rsidP="00DA1128">
            <w:pPr>
              <w:tabs>
                <w:tab w:val="center" w:pos="1144"/>
              </w:tabs>
            </w:pPr>
            <w:r>
              <w:t>Mateusz</w:t>
            </w:r>
            <w:r>
              <w:tab/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6CA6F442" w:rsidR="000C2633" w:rsidRPr="00EA7099" w:rsidRDefault="00DA1128" w:rsidP="00A0669D">
            <w:r>
              <w:t>339209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75A75473" w:rsidR="000C2633" w:rsidRPr="00EA7099" w:rsidRDefault="00DA1128">
            <w:r>
              <w:t>Pandura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72F851ED" w:rsidR="000C2633" w:rsidRPr="00EA7099" w:rsidRDefault="008E7914" w:rsidP="00A0669D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</w:t>
            </w:r>
            <w:proofErr w:type="spellStart"/>
            <w:r>
              <w:rPr>
                <w:lang w:bidi="pl-PL"/>
              </w:rPr>
              <w:t>Github</w:t>
            </w:r>
            <w:proofErr w:type="spellEnd"/>
            <w:r>
              <w:rPr>
                <w:lang w:bidi="pl-PL"/>
              </w:rPr>
              <w:t>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5283A912" w:rsidR="000C2633" w:rsidRPr="00EA7099" w:rsidRDefault="00DA1128">
            <w:r w:rsidRPr="00DA1128">
              <w:t>https://github.com/MateuszPan/Projekt-Mobline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2D952FC7" w:rsidR="000C2633" w:rsidRPr="00EA7099" w:rsidRDefault="00DA1128" w:rsidP="00A0669D">
            <w:r>
              <w:t>2024</w:t>
            </w:r>
            <w:r w:rsidR="008B4EEB">
              <w:t>/</w:t>
            </w:r>
            <w:r>
              <w:t>2025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2AA745D2" w:rsidR="000C2633" w:rsidRPr="00EA7099" w:rsidRDefault="00E5201A">
            <w:r>
              <w:t>4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72C11A57" w:rsidR="000C2633" w:rsidRPr="00EA7099" w:rsidRDefault="008B4EEB" w:rsidP="00A0669D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3CE99ABE" w:rsidR="0059793D" w:rsidRPr="00EA7099" w:rsidRDefault="00DA1128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3854BE0" w14:textId="7810E78E" w:rsidR="000C2633" w:rsidRDefault="00246F93" w:rsidP="00A0669D">
            <w:r>
              <w:t>2</w:t>
            </w:r>
          </w:p>
          <w:p w14:paraId="2AE2C81E" w14:textId="69A8C61B" w:rsidR="00246F93" w:rsidRPr="00EA7099" w:rsidRDefault="00DA1128" w:rsidP="00A0669D">
            <w:r>
              <w:t>wtorek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A0669D"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09A26F21" w14:textId="21B829E1" w:rsidR="000C2633" w:rsidRPr="00EA7099" w:rsidRDefault="005642DE" w:rsidP="005642DE">
            <w:pPr>
              <w:pStyle w:val="Nagwek1"/>
            </w:pPr>
            <w:r>
              <w:rPr>
                <w:lang w:bidi="pl-PL"/>
              </w:rPr>
              <w:t xml:space="preserve">Środowiska Programistyczne: </w:t>
            </w:r>
            <w:r w:rsidR="00DA1128">
              <w:rPr>
                <w:lang w:bidi="pl-PL"/>
              </w:rPr>
              <w:t>Android Studio</w:t>
            </w:r>
          </w:p>
        </w:tc>
        <w:tc>
          <w:tcPr>
            <w:tcW w:w="4682" w:type="dxa"/>
          </w:tcPr>
          <w:p w14:paraId="378E00A2" w14:textId="0C660585" w:rsidR="000C2633" w:rsidRPr="00EA7099" w:rsidRDefault="005642DE" w:rsidP="00973885">
            <w:pPr>
              <w:pStyle w:val="Nagwek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  <w:r w:rsidR="00644CE1">
              <w:rPr>
                <w:lang w:bidi="pl-PL"/>
              </w:rPr>
              <w:t xml:space="preserve"> </w:t>
            </w:r>
            <w:proofErr w:type="spellStart"/>
            <w:r w:rsidR="00644CE1">
              <w:rPr>
                <w:lang w:bidi="pl-PL"/>
              </w:rPr>
              <w:t>Jetpack</w:t>
            </w:r>
            <w:proofErr w:type="spellEnd"/>
            <w:r w:rsidR="00644CE1">
              <w:rPr>
                <w:lang w:bidi="pl-PL"/>
              </w:rPr>
              <w:t xml:space="preserve"> </w:t>
            </w:r>
            <w:proofErr w:type="spellStart"/>
            <w:r w:rsidR="00644CE1">
              <w:rPr>
                <w:lang w:bidi="pl-PL"/>
              </w:rPr>
              <w:t>Compose</w:t>
            </w:r>
            <w:proofErr w:type="spellEnd"/>
          </w:p>
          <w:p w14:paraId="6F816FCE" w14:textId="11C0CF12" w:rsidR="00E00E9F" w:rsidRDefault="00E00E9F" w:rsidP="003241AA"/>
          <w:p w14:paraId="2CD4A275" w14:textId="3BBAD24D" w:rsidR="005D3C78" w:rsidRDefault="005D3C78" w:rsidP="003241AA"/>
          <w:p w14:paraId="12F2959A" w14:textId="77777777" w:rsidR="005D3C78" w:rsidRDefault="005D3C78" w:rsidP="003241AA"/>
          <w:p w14:paraId="5B10A341" w14:textId="405C553C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  <w:r w:rsidR="00644CE1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 </w:t>
            </w:r>
            <w:r w:rsidR="00E5201A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 xml:space="preserve">MVVM, </w:t>
            </w:r>
            <w:proofErr w:type="spellStart"/>
            <w:r w:rsidR="00E5201A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Navigacja</w:t>
            </w:r>
            <w:proofErr w:type="spellEnd"/>
          </w:p>
          <w:p w14:paraId="3226E9AF" w14:textId="77777777" w:rsidR="005642DE" w:rsidRDefault="005642DE" w:rsidP="003241AA"/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057539AF" w14:textId="55D4D370" w:rsidR="00ED51E4" w:rsidRDefault="00ED51E4" w:rsidP="00ED51E4">
            <w:pPr>
              <w:pStyle w:val="Nagwek1"/>
            </w:pPr>
            <w:r>
              <w:t>Krótkie podsumowanie aplikacji:</w:t>
            </w:r>
            <w:r w:rsidR="00E5201A">
              <w:t xml:space="preserve"> </w:t>
            </w:r>
            <w:r w:rsidR="00E5201A" w:rsidRPr="00E5201A">
              <w:t xml:space="preserve">ten projekt to </w:t>
            </w:r>
            <w:r w:rsidR="00E5201A">
              <w:t>będzie</w:t>
            </w:r>
            <w:r w:rsidR="00E5201A" w:rsidRPr="00E5201A">
              <w:t xml:space="preserve"> aplikacja, </w:t>
            </w:r>
            <w:r w:rsidR="000F0B8C">
              <w:t xml:space="preserve">pozwalająca na wybieranie przepisów kulinarnych z grupy </w:t>
            </w:r>
            <w:r w:rsidR="008952FB">
              <w:t xml:space="preserve"> wcześniej przygotowanych </w:t>
            </w:r>
            <w:r w:rsidR="000F0B8C">
              <w:t xml:space="preserve">przepisów. Użytkownik będzie mógł wybrać przepis </w:t>
            </w:r>
            <w:r w:rsidR="008952FB">
              <w:t>na stronie z ich opisem</w:t>
            </w:r>
            <w:r w:rsidR="000F0B8C">
              <w:t>. Dany przepis</w:t>
            </w:r>
            <w:r w:rsidR="00965A45">
              <w:t xml:space="preserve"> </w:t>
            </w:r>
            <w:r w:rsidR="008952FB">
              <w:t xml:space="preserve">będzie zawierał spis </w:t>
            </w:r>
            <w:r w:rsidR="00965A45">
              <w:t>składników</w:t>
            </w:r>
            <w:r w:rsidR="000F0B8C">
              <w:t xml:space="preserve"> </w:t>
            </w:r>
            <w:r w:rsidR="008952FB">
              <w:t>,</w:t>
            </w:r>
            <w:r w:rsidR="000F0B8C">
              <w:t xml:space="preserve">ilość </w:t>
            </w:r>
            <w:r w:rsidR="008952FB">
              <w:t>kalorii</w:t>
            </w:r>
            <w:r w:rsidR="00965A45">
              <w:t>, czas przygotowania.</w:t>
            </w:r>
            <w:r w:rsidR="000537EF">
              <w:t xml:space="preserve"> 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7D6D6028" w14:textId="5E387A07" w:rsidR="00ED51E4" w:rsidRPr="00EA7099" w:rsidRDefault="00ED51E4" w:rsidP="00ED51E4">
            <w:pPr>
              <w:pStyle w:val="Nagwek1"/>
            </w:pPr>
            <w:r>
              <w:t>Opis Dostarczanych Funkcjonalności:</w:t>
            </w:r>
            <w:r w:rsidR="00E5201A" w:rsidRPr="00E5201A">
              <w:t xml:space="preserve"> Aplikacja </w:t>
            </w:r>
            <w:r w:rsidR="00E5201A">
              <w:t>będzie</w:t>
            </w:r>
            <w:r w:rsidR="00E5201A" w:rsidRPr="00E5201A">
              <w:t xml:space="preserve"> wyszukiwać przepisy według potrzebnych składników (np. jeśli chcę zrobić danie z jajkiem i brokułem, wyszuka mi wszystkie możliwe przepisy z tymi składnikami) oraz</w:t>
            </w:r>
            <w:r w:rsidR="00DB628C">
              <w:t>,</w:t>
            </w:r>
            <w:r w:rsidR="00E5201A" w:rsidRPr="00E5201A">
              <w:t xml:space="preserve"> gdy </w:t>
            </w:r>
            <w:r w:rsidR="008952FB">
              <w:t>użytkownik naciśnie</w:t>
            </w:r>
            <w:r w:rsidR="00E5201A" w:rsidRPr="00E5201A">
              <w:t xml:space="preserve"> na </w:t>
            </w:r>
            <w:r w:rsidR="008952FB">
              <w:t>odpowiedni przycisk</w:t>
            </w:r>
            <w:r w:rsidR="00E5201A" w:rsidRPr="00E5201A">
              <w:t xml:space="preserve">, zabierze </w:t>
            </w:r>
            <w:r w:rsidR="008952FB">
              <w:t>go</w:t>
            </w:r>
            <w:r w:rsidR="00E5201A" w:rsidRPr="00E5201A">
              <w:t xml:space="preserve"> do innej strony tego przepisu, gdzie będą wypisane jego kalorie, składniki potrzebne, oraz </w:t>
            </w:r>
            <w:r w:rsidR="00DB628C">
              <w:t>sposób przygotowania</w:t>
            </w:r>
            <w:r w:rsidR="00E5201A" w:rsidRPr="00E5201A">
              <w:t>.</w:t>
            </w:r>
            <w:r w:rsidR="00E5201A">
              <w:t xml:space="preserve"> Dodatkowo postaram się dodać obrazki do tej aplikacji, takie jak obrazki dań gdy przechodzimy do strony z przepisem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430206B0" w14:textId="0286A71D" w:rsidR="008952FB" w:rsidRDefault="00ED51E4" w:rsidP="008952FB">
            <w:pPr>
              <w:pStyle w:val="Nagwek1"/>
            </w:pPr>
            <w:r>
              <w:t>Opis Zewnętrznych Źródeł Danych</w:t>
            </w:r>
            <w:r w:rsidR="007752A0">
              <w:t>:</w:t>
            </w:r>
          </w:p>
          <w:p w14:paraId="09AA97CD" w14:textId="37AE4951" w:rsidR="007752A0" w:rsidRDefault="007752A0" w:rsidP="00ED51E4">
            <w:pPr>
              <w:pStyle w:val="Nagwek1"/>
            </w:pP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398" w:type="dxa"/>
            <w:tcBorders>
              <w:top w:val="nil"/>
            </w:tcBorders>
          </w:tcPr>
          <w:p w14:paraId="0041D6F1" w14:textId="3EE40822" w:rsidR="000C2633" w:rsidRPr="00EA7099" w:rsidRDefault="00F217C3" w:rsidP="00973885">
            <w:pPr>
              <w:spacing w:after="0"/>
            </w:pPr>
            <w:r>
              <w:t>Mateusz Pandura</w:t>
            </w:r>
          </w:p>
        </w:tc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6033BA7E" w:rsidR="000C2633" w:rsidRPr="00EA7099" w:rsidRDefault="00F217C3" w:rsidP="00973885">
            <w:pPr>
              <w:spacing w:after="0"/>
            </w:pPr>
            <w:r>
              <w:t>339209</w:t>
            </w:r>
          </w:p>
        </w:tc>
      </w:tr>
      <w:tr w:rsidR="000C2633" w:rsidRPr="00EA7099" w14:paraId="08D7E286" w14:textId="77777777" w:rsidTr="008B4EEB">
        <w:tc>
          <w:tcPr>
            <w:tcW w:w="2547" w:type="dxa"/>
            <w:shd w:val="clear" w:color="auto" w:fill="D9D9D9" w:themeFill="background1" w:themeFillShade="D9"/>
          </w:tcPr>
          <w:p w14:paraId="765204A6" w14:textId="715A64F3" w:rsidR="000C2633" w:rsidRPr="00EA7099" w:rsidRDefault="008B4EEB" w:rsidP="00973885">
            <w:pPr>
              <w:spacing w:after="0"/>
            </w:pPr>
            <w: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zatwierdzającego:"/>
            <w:tag w:val="Wprowadź imię i nazwisko zatwierdzającego:"/>
            <w:id w:val="1694192981"/>
            <w:placeholder>
              <w:docPart w:val="1ABB4032C5C54C10817D02C3547B78C0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</w:tcPr>
              <w:p w14:paraId="438956E8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shd w:val="clear" w:color="auto" w:fill="D9D9D9" w:themeFill="background1" w:themeFillShade="D9"/>
          </w:tcPr>
          <w:p w14:paraId="06D7CCD7" w14:textId="355FEDB6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</w:tcPr>
          <w:p w14:paraId="1FD9FD51" w14:textId="047D3A58" w:rsidR="000C2633" w:rsidRPr="00EA7099" w:rsidRDefault="0059793D" w:rsidP="00973885">
            <w:pPr>
              <w:spacing w:after="0"/>
            </w:pPr>
            <w:r>
              <w:t xml:space="preserve">xxx </w:t>
            </w:r>
            <w:proofErr w:type="spellStart"/>
            <w:r>
              <w:t>xxx</w:t>
            </w:r>
            <w:proofErr w:type="spellEnd"/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9"/>
      <w:footerReference w:type="default" r:id="rId10"/>
      <w:headerReference w:type="first" r:id="rId11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83629" w14:textId="77777777" w:rsidR="00C3715C" w:rsidRDefault="00C3715C">
      <w:pPr>
        <w:spacing w:before="0" w:after="0"/>
      </w:pPr>
      <w:r>
        <w:separator/>
      </w:r>
    </w:p>
  </w:endnote>
  <w:endnote w:type="continuationSeparator" w:id="0">
    <w:p w14:paraId="2B1F5B1D" w14:textId="77777777" w:rsidR="00C3715C" w:rsidRDefault="00C371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9DCD9" w14:textId="77777777" w:rsidR="00C3715C" w:rsidRDefault="00C3715C">
      <w:pPr>
        <w:spacing w:before="0" w:after="0"/>
      </w:pPr>
      <w:r>
        <w:separator/>
      </w:r>
    </w:p>
  </w:footnote>
  <w:footnote w:type="continuationSeparator" w:id="0">
    <w:p w14:paraId="0DEDDFAA" w14:textId="77777777" w:rsidR="00C3715C" w:rsidRDefault="00C371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D888F" w14:textId="33BFD2D3" w:rsidR="00A0669D" w:rsidRDefault="00A0669D" w:rsidP="00A0669D">
    <w:pPr>
      <w:pStyle w:val="Nagwek"/>
    </w:pPr>
    <w:r>
      <w:t>Gotowanie z telefonem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9506">
    <w:abstractNumId w:val="11"/>
  </w:num>
  <w:num w:numId="2" w16cid:durableId="470830471">
    <w:abstractNumId w:val="10"/>
  </w:num>
  <w:num w:numId="3" w16cid:durableId="433090930">
    <w:abstractNumId w:val="9"/>
  </w:num>
  <w:num w:numId="4" w16cid:durableId="920414079">
    <w:abstractNumId w:val="8"/>
  </w:num>
  <w:num w:numId="5" w16cid:durableId="1283732360">
    <w:abstractNumId w:val="7"/>
  </w:num>
  <w:num w:numId="6" w16cid:durableId="2011131368">
    <w:abstractNumId w:val="6"/>
  </w:num>
  <w:num w:numId="7" w16cid:durableId="142356353">
    <w:abstractNumId w:val="5"/>
  </w:num>
  <w:num w:numId="8" w16cid:durableId="2005670163">
    <w:abstractNumId w:val="4"/>
  </w:num>
  <w:num w:numId="9" w16cid:durableId="891118990">
    <w:abstractNumId w:val="3"/>
  </w:num>
  <w:num w:numId="10" w16cid:durableId="1425958220">
    <w:abstractNumId w:val="2"/>
  </w:num>
  <w:num w:numId="11" w16cid:durableId="1849785339">
    <w:abstractNumId w:val="1"/>
  </w:num>
  <w:num w:numId="12" w16cid:durableId="138229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16387"/>
    <w:rsid w:val="000537EF"/>
    <w:rsid w:val="000B4B3F"/>
    <w:rsid w:val="000C2633"/>
    <w:rsid w:val="000F0B8C"/>
    <w:rsid w:val="001A40E4"/>
    <w:rsid w:val="001B2073"/>
    <w:rsid w:val="001C09BA"/>
    <w:rsid w:val="001E59CF"/>
    <w:rsid w:val="002152F7"/>
    <w:rsid w:val="00246F93"/>
    <w:rsid w:val="002F1DBC"/>
    <w:rsid w:val="003241AA"/>
    <w:rsid w:val="00330120"/>
    <w:rsid w:val="00342CDD"/>
    <w:rsid w:val="00363A6A"/>
    <w:rsid w:val="00381759"/>
    <w:rsid w:val="003852FE"/>
    <w:rsid w:val="00403AAB"/>
    <w:rsid w:val="004E1A15"/>
    <w:rsid w:val="00521A90"/>
    <w:rsid w:val="005443BE"/>
    <w:rsid w:val="005642DE"/>
    <w:rsid w:val="0059793D"/>
    <w:rsid w:val="005D3C78"/>
    <w:rsid w:val="005E3543"/>
    <w:rsid w:val="006228EE"/>
    <w:rsid w:val="00635407"/>
    <w:rsid w:val="00644CE1"/>
    <w:rsid w:val="0066002F"/>
    <w:rsid w:val="006A0C25"/>
    <w:rsid w:val="006E5F76"/>
    <w:rsid w:val="00732F4C"/>
    <w:rsid w:val="00757CBF"/>
    <w:rsid w:val="00761239"/>
    <w:rsid w:val="007752A0"/>
    <w:rsid w:val="00795023"/>
    <w:rsid w:val="00802707"/>
    <w:rsid w:val="008156CB"/>
    <w:rsid w:val="008527F0"/>
    <w:rsid w:val="008952FB"/>
    <w:rsid w:val="008A6F05"/>
    <w:rsid w:val="008B4EEB"/>
    <w:rsid w:val="008C2CA4"/>
    <w:rsid w:val="008E7914"/>
    <w:rsid w:val="009541C6"/>
    <w:rsid w:val="00965A45"/>
    <w:rsid w:val="00973885"/>
    <w:rsid w:val="00991989"/>
    <w:rsid w:val="009C667F"/>
    <w:rsid w:val="009C7DE8"/>
    <w:rsid w:val="00A0669D"/>
    <w:rsid w:val="00A33E76"/>
    <w:rsid w:val="00A63436"/>
    <w:rsid w:val="00A670F2"/>
    <w:rsid w:val="00A74CA2"/>
    <w:rsid w:val="00B42047"/>
    <w:rsid w:val="00B62E42"/>
    <w:rsid w:val="00B8392C"/>
    <w:rsid w:val="00BC7D19"/>
    <w:rsid w:val="00C07439"/>
    <w:rsid w:val="00C26D0F"/>
    <w:rsid w:val="00C3715C"/>
    <w:rsid w:val="00C53E58"/>
    <w:rsid w:val="00C5493D"/>
    <w:rsid w:val="00C97885"/>
    <w:rsid w:val="00CA1C12"/>
    <w:rsid w:val="00CA7DE2"/>
    <w:rsid w:val="00CD4BA3"/>
    <w:rsid w:val="00D7348B"/>
    <w:rsid w:val="00DA1128"/>
    <w:rsid w:val="00DA2EA0"/>
    <w:rsid w:val="00DB628C"/>
    <w:rsid w:val="00DE0B38"/>
    <w:rsid w:val="00E00E9F"/>
    <w:rsid w:val="00E5201A"/>
    <w:rsid w:val="00E553AA"/>
    <w:rsid w:val="00E7117C"/>
    <w:rsid w:val="00E8273B"/>
    <w:rsid w:val="00EA0EB4"/>
    <w:rsid w:val="00EA7099"/>
    <w:rsid w:val="00ED51E4"/>
    <w:rsid w:val="00F217C3"/>
    <w:rsid w:val="00F37398"/>
    <w:rsid w:val="00F42096"/>
    <w:rsid w:val="00F5388D"/>
    <w:rsid w:val="00F73A09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BB4032C5C54C10817D02C3547B78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2BDD9F-7108-4D23-8455-DDA4276C9691}"/>
      </w:docPartPr>
      <w:docPartBody>
        <w:p w:rsidR="008D5167" w:rsidRDefault="000958AC">
          <w:pPr>
            <w:pStyle w:val="1ABB4032C5C54C10817D02C3547B78C0"/>
          </w:pPr>
          <w:r w:rsidRPr="00973885">
            <w:rPr>
              <w:lang w:bidi="pl-PL"/>
            </w:rPr>
            <w:t>Imię i nazwisko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C"/>
    <w:rsid w:val="00016387"/>
    <w:rsid w:val="000958AC"/>
    <w:rsid w:val="0067096D"/>
    <w:rsid w:val="00795EE5"/>
    <w:rsid w:val="008C2CA4"/>
    <w:rsid w:val="008D5167"/>
    <w:rsid w:val="00A74CA2"/>
    <w:rsid w:val="00B9097B"/>
    <w:rsid w:val="00E1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BB4032C5C54C10817D02C3547B78C0">
    <w:name w:val="1ABB4032C5C54C10817D02C3547B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08EFE-85FF-4D74-A37F-62247A97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118</TotalTime>
  <Pages>2</Pages>
  <Words>197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Krystyna Pandura</cp:lastModifiedBy>
  <cp:revision>10</cp:revision>
  <dcterms:created xsi:type="dcterms:W3CDTF">2025-01-05T16:51:00Z</dcterms:created>
  <dcterms:modified xsi:type="dcterms:W3CDTF">2025-01-06T22:31:00Z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